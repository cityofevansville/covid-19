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5CB3" w:rsidRDefault="004A5CB3" w:rsidP="004A5CB3">
      <w:pPr>
        <w:pStyle w:val="Subtitle"/>
      </w:pPr>
      <w:r>
        <w:rPr>
          <w:noProof/>
        </w:rPr>
        <w:drawing>
          <wp:inline distT="0" distB="0" distL="0" distR="0">
            <wp:extent cx="4086665" cy="731627"/>
            <wp:effectExtent l="0" t="0" r="3175" b="5080"/>
            <wp:docPr id="1" name="Picture 1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_Woodhouse_Day_Spa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79" cy="7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36" w:rsidRDefault="004A5CB3" w:rsidP="00637172">
      <w:pPr>
        <w:pStyle w:val="Title"/>
      </w:pPr>
      <w:r>
        <w:t>_________________</w:t>
      </w:r>
    </w:p>
    <w:p w:rsidR="004A5CB3" w:rsidRPr="004A5CB3" w:rsidRDefault="004A5CB3" w:rsidP="004A5CB3">
      <w:pPr>
        <w:pStyle w:val="Title"/>
        <w:rPr>
          <w:sz w:val="20"/>
          <w:szCs w:val="20"/>
        </w:rPr>
      </w:pPr>
      <w:r w:rsidRPr="004A5CB3">
        <w:rPr>
          <w:sz w:val="20"/>
          <w:szCs w:val="20"/>
        </w:rPr>
        <w:t>Employee name</w:t>
      </w:r>
    </w:p>
    <w:p w:rsidR="00500E36" w:rsidRDefault="004A5CB3" w:rsidP="004A5CB3">
      <w:r>
        <w:t xml:space="preserve">has successfully completed the required course Sanitation Beyond COVID-19 approved by The Woodhouse Day Spa CEO for the Indiana Market </w:t>
      </w:r>
    </w:p>
    <w:p w:rsidR="00500E36" w:rsidRDefault="004A5CB3" w:rsidP="00637172">
      <w:pPr>
        <w:pStyle w:val="Title"/>
      </w:pPr>
      <w:r>
        <w:t>Sanitation Certifcation</w:t>
      </w:r>
    </w:p>
    <w:p w:rsidR="00500E36" w:rsidRDefault="004A5CB3" w:rsidP="00150073">
      <w:r>
        <w:t>Completed by, May 1</w:t>
      </w:r>
      <w:r w:rsidRPr="004A5CB3">
        <w:rPr>
          <w:vertAlign w:val="superscript"/>
        </w:rPr>
        <w:t>st</w:t>
      </w:r>
      <w:r>
        <w:t>, 2020</w:t>
      </w:r>
    </w:p>
    <w:p w:rsidR="004A5CB3" w:rsidRDefault="004A5CB3" w:rsidP="00150073"/>
    <w:p w:rsidR="004A5CB3" w:rsidRDefault="004A5CB3" w:rsidP="00A26068">
      <w:pPr>
        <w:spacing w:line="240" w:lineRule="auto"/>
        <w:jc w:val="left"/>
      </w:pPr>
      <w:r>
        <w:t>___________________________</w:t>
      </w:r>
      <w:r w:rsidR="00A26068">
        <w:tab/>
      </w:r>
      <w:r w:rsidR="00A26068">
        <w:tab/>
      </w:r>
      <w:r w:rsidR="00A26068">
        <w:tab/>
        <w:t>_________________________</w:t>
      </w:r>
    </w:p>
    <w:p w:rsidR="004A5CB3" w:rsidRPr="004A5CB3" w:rsidRDefault="004A5CB3" w:rsidP="00A26068">
      <w:pPr>
        <w:jc w:val="left"/>
        <w:rPr>
          <w:i/>
          <w:iCs/>
          <w:sz w:val="24"/>
          <w:szCs w:val="24"/>
        </w:rPr>
      </w:pPr>
      <w:r w:rsidRPr="004A5CB3">
        <w:rPr>
          <w:i/>
          <w:iCs/>
          <w:sz w:val="24"/>
          <w:szCs w:val="24"/>
        </w:rPr>
        <w:t>Spa Director Signature</w:t>
      </w:r>
      <w:r w:rsidR="00A26068">
        <w:rPr>
          <w:i/>
          <w:iCs/>
          <w:sz w:val="24"/>
          <w:szCs w:val="24"/>
        </w:rPr>
        <w:tab/>
      </w:r>
      <w:r w:rsidR="00A26068">
        <w:rPr>
          <w:i/>
          <w:iCs/>
          <w:sz w:val="24"/>
          <w:szCs w:val="24"/>
        </w:rPr>
        <w:tab/>
      </w:r>
      <w:r w:rsidR="00A26068">
        <w:rPr>
          <w:i/>
          <w:iCs/>
          <w:sz w:val="24"/>
          <w:szCs w:val="24"/>
        </w:rPr>
        <w:tab/>
        <w:t>Employee Signature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9417F8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2A52D3FBB300E84C8318B52D1159F50D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10160" b="17780"/>
                      <wp:docPr id="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0684BE471F72D84F8AC9D96AA30D919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&#13;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0684BE471F72D84F8AC9D96AA30D919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133D5E694C713E46A0BEFAA0A818F2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8"/>
      <w:footerReference w:type="default" r:id="rId9"/>
      <w:headerReference w:type="first" r:id="rId10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17F8" w:rsidRDefault="009417F8">
      <w:r>
        <w:separator/>
      </w:r>
    </w:p>
  </w:endnote>
  <w:endnote w:type="continuationSeparator" w:id="0">
    <w:p w:rsidR="009417F8" w:rsidRDefault="0094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1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17F8" w:rsidRDefault="009417F8">
      <w:r>
        <w:separator/>
      </w:r>
    </w:p>
  </w:footnote>
  <w:footnote w:type="continuationSeparator" w:id="0">
    <w:p w:rsidR="009417F8" w:rsidRDefault="00941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6D70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7F75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3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494F"/>
    <w:rsid w:val="004732CA"/>
    <w:rsid w:val="004A5CB3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17F8"/>
    <w:rsid w:val="00945CB0"/>
    <w:rsid w:val="009E0F46"/>
    <w:rsid w:val="009E3962"/>
    <w:rsid w:val="009E708F"/>
    <w:rsid w:val="00A26068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07D513"/>
  <w15:chartTrackingRefBased/>
  <w15:docId w15:val="{9D95C218-31B3-C443-9E41-5E7997C5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rrismith2/Downloads/tf03987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52D3FBB300E84C8318B52D1159F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FCA01-273F-CE45-AA76-7B50E52C9332}"/>
      </w:docPartPr>
      <w:docPartBody>
        <w:p w:rsidR="00000000" w:rsidRDefault="00ED77B2">
          <w:pPr>
            <w:pStyle w:val="2A52D3FBB300E84C8318B52D1159F50D"/>
          </w:pPr>
          <w:r>
            <w:t>Superintendent</w:t>
          </w:r>
        </w:p>
      </w:docPartBody>
    </w:docPart>
    <w:docPart>
      <w:docPartPr>
        <w:name w:val="133D5E694C713E46A0BEFAA0A818F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747B7-F98F-6346-919D-C80C2394DF04}"/>
      </w:docPartPr>
      <w:docPartBody>
        <w:p w:rsidR="00000000" w:rsidRDefault="00ED77B2">
          <w:pPr>
            <w:pStyle w:val="133D5E694C713E46A0BEFAA0A818F2EE"/>
          </w:pPr>
          <w:r>
            <w:t>Principal</w:t>
          </w:r>
        </w:p>
      </w:docPartBody>
    </w:docPart>
    <w:docPart>
      <w:docPartPr>
        <w:name w:val="0684BE471F72D84F8AC9D96AA30D9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E0251-3348-3A4A-B802-5297476ABD80}"/>
      </w:docPartPr>
      <w:docPartBody>
        <w:p w:rsidR="00000000" w:rsidRDefault="00ED77B2">
          <w:pPr>
            <w:pStyle w:val="0684BE471F72D84F8AC9D96AA30D919B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B2"/>
    <w:rsid w:val="00E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/>
      <w:jc w:val="center"/>
    </w:pPr>
    <w:rPr>
      <w:caps/>
      <w:color w:val="5A5A5A" w:themeColor="text1" w:themeTint="A5"/>
      <w:sz w:val="56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/>
    </w:rPr>
  </w:style>
  <w:style w:type="paragraph" w:customStyle="1" w:styleId="617AD9F8FCFE234CAA7DEECB7E2A1CD0">
    <w:name w:val="617AD9F8FCFE234CAA7DEECB7E2A1CD0"/>
  </w:style>
  <w:style w:type="paragraph" w:customStyle="1" w:styleId="7D70DADD1EAE8D4A8A8B9EC1601AAAEE">
    <w:name w:val="7D70DADD1EAE8D4A8A8B9EC1601AAAEE"/>
  </w:style>
  <w:style w:type="paragraph" w:customStyle="1" w:styleId="374146661F3C9643AF7BA67962FDF74E">
    <w:name w:val="374146661F3C9643AF7BA67962FDF74E"/>
  </w:style>
  <w:style w:type="paragraph" w:customStyle="1" w:styleId="D53861AF48D87048A67A04FA82A40CA3">
    <w:name w:val="D53861AF48D87048A67A04FA82A40CA3"/>
  </w:style>
  <w:style w:type="paragraph" w:customStyle="1" w:styleId="AEF98A0001B01B4E917D7A4D6F1750EB">
    <w:name w:val="AEF98A0001B01B4E917D7A4D6F1750EB"/>
  </w:style>
  <w:style w:type="paragraph" w:customStyle="1" w:styleId="F31E125C51404441A5E1C756EDB8D22F">
    <w:name w:val="F31E125C51404441A5E1C756EDB8D22F"/>
  </w:style>
  <w:style w:type="paragraph" w:customStyle="1" w:styleId="098F99B47E6A204AA5560349168071F9">
    <w:name w:val="098F99B47E6A204AA5560349168071F9"/>
  </w:style>
  <w:style w:type="paragraph" w:customStyle="1" w:styleId="808B6940A4122645A655D8A343F1BDE7">
    <w:name w:val="808B6940A4122645A655D8A343F1BDE7"/>
  </w:style>
  <w:style w:type="paragraph" w:customStyle="1" w:styleId="2DA87BF149DEF245B74B28BD3F7FEC3D">
    <w:name w:val="2DA87BF149DEF245B74B28BD3F7FEC3D"/>
  </w:style>
  <w:style w:type="paragraph" w:customStyle="1" w:styleId="82F3C32C46582C458B1595791049E119">
    <w:name w:val="82F3C32C46582C458B1595791049E119"/>
  </w:style>
  <w:style w:type="paragraph" w:customStyle="1" w:styleId="913D5D535D63734A97DE853F36EED7CB">
    <w:name w:val="913D5D535D63734A97DE853F36EED7CB"/>
  </w:style>
  <w:style w:type="paragraph" w:customStyle="1" w:styleId="2A52D3FBB300E84C8318B52D1159F50D">
    <w:name w:val="2A52D3FBB300E84C8318B52D1159F50D"/>
  </w:style>
  <w:style w:type="paragraph" w:customStyle="1" w:styleId="133D5E694C713E46A0BEFAA0A818F2EE">
    <w:name w:val="133D5E694C713E46A0BEFAA0A818F2EE"/>
  </w:style>
  <w:style w:type="paragraph" w:customStyle="1" w:styleId="0684BE471F72D84F8AC9D96AA30D919B">
    <w:name w:val="0684BE471F72D84F8AC9D96AA30D9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tf03987557.dotx</Template>
  <TotalTime>11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Woodhouse Day Spa</cp:lastModifiedBy>
  <cp:revision>1</cp:revision>
  <dcterms:created xsi:type="dcterms:W3CDTF">2020-04-23T14:44:00Z</dcterms:created>
  <dcterms:modified xsi:type="dcterms:W3CDTF">2020-04-23T14:55:00Z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